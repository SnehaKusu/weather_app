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84A1D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7C788BAB" wp14:editId="37932398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113019EC" w14:textId="17083EF7" w:rsidR="00C6554A" w:rsidRDefault="00BF6732" w:rsidP="00C6554A">
      <w:pPr>
        <w:pStyle w:val="Title"/>
      </w:pPr>
      <w:r>
        <w:t>Weather App</w:t>
      </w:r>
    </w:p>
    <w:p w14:paraId="7D5F2EF9" w14:textId="3F1E5F5D" w:rsidR="00C6554A" w:rsidRPr="00BF6732" w:rsidRDefault="00BF6732" w:rsidP="00C6554A">
      <w:pPr>
        <w:pStyle w:val="Subtitle"/>
        <w:rPr>
          <w:u w:val="single"/>
        </w:rPr>
      </w:pPr>
      <w:r w:rsidRPr="00BF6732">
        <w:rPr>
          <w:u w:val="single"/>
        </w:rPr>
        <w:t>Python Project</w:t>
      </w:r>
    </w:p>
    <w:p w14:paraId="0D156C44" w14:textId="77777777" w:rsidR="00BF6732" w:rsidRDefault="00BF6732" w:rsidP="00BF6732">
      <w:pPr>
        <w:pStyle w:val="ContactInfo"/>
      </w:pPr>
      <w:r>
        <w:t>Sneha</w:t>
      </w:r>
      <w:r w:rsidR="00C6554A">
        <w:t xml:space="preserve"> | </w:t>
      </w:r>
      <w:r>
        <w:t>Weather App |</w:t>
      </w:r>
      <w:r w:rsidR="00C6554A" w:rsidRPr="00D5413C">
        <w:t xml:space="preserve"> </w:t>
      </w:r>
      <w:r>
        <w:t>18</w:t>
      </w:r>
      <w:r w:rsidRPr="00BF6732">
        <w:rPr>
          <w:vertAlign w:val="superscript"/>
        </w:rPr>
        <w:t>th</w:t>
      </w:r>
      <w:r>
        <w:t xml:space="preserve"> Sept</w:t>
      </w:r>
    </w:p>
    <w:p w14:paraId="03B32BE9" w14:textId="77777777" w:rsidR="00BF6732" w:rsidRDefault="00BF6732" w:rsidP="00BF6732">
      <w:pPr>
        <w:pStyle w:val="ContactInfo"/>
      </w:pPr>
    </w:p>
    <w:p w14:paraId="51E42CEC" w14:textId="77777777" w:rsidR="00BF6732" w:rsidRDefault="00BF6732" w:rsidP="00BF6732">
      <w:pPr>
        <w:pStyle w:val="ContactInfo"/>
      </w:pPr>
    </w:p>
    <w:p w14:paraId="3995B303" w14:textId="77777777" w:rsidR="00BF6732" w:rsidRDefault="00BF6732" w:rsidP="00BF6732">
      <w:pPr>
        <w:pStyle w:val="ContactInfo"/>
      </w:pPr>
    </w:p>
    <w:p w14:paraId="31C9B9F4" w14:textId="77777777" w:rsidR="00BF6732" w:rsidRDefault="00BF6732" w:rsidP="00BF6732">
      <w:pPr>
        <w:pStyle w:val="ContactInfo"/>
      </w:pPr>
    </w:p>
    <w:p w14:paraId="3959FEB3" w14:textId="77777777" w:rsidR="00BF6732" w:rsidRDefault="00BF6732" w:rsidP="00BF6732">
      <w:pPr>
        <w:pStyle w:val="ContactInfo"/>
      </w:pPr>
    </w:p>
    <w:p w14:paraId="5F46FC9B" w14:textId="77777777" w:rsidR="00BF6732" w:rsidRDefault="00BF6732" w:rsidP="00BF6732">
      <w:pPr>
        <w:pStyle w:val="ContactInfo"/>
        <w:rPr>
          <w:sz w:val="40"/>
          <w:szCs w:val="40"/>
        </w:rPr>
      </w:pPr>
    </w:p>
    <w:p w14:paraId="2B63B588" w14:textId="65D2B3C2" w:rsidR="00BF6732" w:rsidRPr="00BF6732" w:rsidRDefault="00BF6732" w:rsidP="00BF6732">
      <w:pPr>
        <w:pStyle w:val="ContactInfo"/>
        <w:rPr>
          <w:sz w:val="40"/>
          <w:szCs w:val="40"/>
        </w:rPr>
      </w:pPr>
      <w:r w:rsidRPr="00BF6732">
        <w:rPr>
          <w:sz w:val="40"/>
          <w:szCs w:val="40"/>
        </w:rPr>
        <w:t>Here’s a simplified plan:</w:t>
      </w:r>
    </w:p>
    <w:p w14:paraId="2B37F19B" w14:textId="77777777" w:rsidR="00BF6732" w:rsidRPr="00BF6732" w:rsidRDefault="00BF6732" w:rsidP="00BF6732">
      <w:pPr>
        <w:rPr>
          <w:b/>
          <w:bCs/>
          <w:sz w:val="40"/>
          <w:szCs w:val="40"/>
        </w:rPr>
      </w:pPr>
      <w:r w:rsidRPr="00BF6732">
        <w:rPr>
          <w:b/>
          <w:bCs/>
          <w:sz w:val="40"/>
          <w:szCs w:val="40"/>
        </w:rPr>
        <w:t>Technologies We'll Use:</w:t>
      </w:r>
    </w:p>
    <w:p w14:paraId="1C3CA0ED" w14:textId="77777777" w:rsidR="00BF6732" w:rsidRPr="00BF6732" w:rsidRDefault="00BF6732" w:rsidP="00BF6732">
      <w:pPr>
        <w:numPr>
          <w:ilvl w:val="0"/>
          <w:numId w:val="16"/>
        </w:numPr>
        <w:rPr>
          <w:sz w:val="40"/>
          <w:szCs w:val="40"/>
        </w:rPr>
      </w:pPr>
      <w:r w:rsidRPr="00BF6732">
        <w:rPr>
          <w:b/>
          <w:bCs/>
          <w:sz w:val="40"/>
          <w:szCs w:val="40"/>
        </w:rPr>
        <w:t>HTML</w:t>
      </w:r>
      <w:r w:rsidRPr="00BF6732">
        <w:rPr>
          <w:sz w:val="40"/>
          <w:szCs w:val="40"/>
        </w:rPr>
        <w:t>: Structure of the web page.</w:t>
      </w:r>
    </w:p>
    <w:p w14:paraId="5CF660DD" w14:textId="77777777" w:rsidR="00BF6732" w:rsidRPr="00BF6732" w:rsidRDefault="00BF6732" w:rsidP="00BF6732">
      <w:pPr>
        <w:numPr>
          <w:ilvl w:val="0"/>
          <w:numId w:val="16"/>
        </w:numPr>
        <w:rPr>
          <w:sz w:val="40"/>
          <w:szCs w:val="40"/>
        </w:rPr>
      </w:pPr>
      <w:r w:rsidRPr="00BF6732">
        <w:rPr>
          <w:b/>
          <w:bCs/>
          <w:sz w:val="40"/>
          <w:szCs w:val="40"/>
        </w:rPr>
        <w:t>CSS</w:t>
      </w:r>
      <w:r w:rsidRPr="00BF6732">
        <w:rPr>
          <w:sz w:val="40"/>
          <w:szCs w:val="40"/>
        </w:rPr>
        <w:t>: Styling the web page.</w:t>
      </w:r>
    </w:p>
    <w:p w14:paraId="72EEE409" w14:textId="77777777" w:rsidR="00BF6732" w:rsidRPr="00BF6732" w:rsidRDefault="00BF6732" w:rsidP="00BF6732">
      <w:pPr>
        <w:numPr>
          <w:ilvl w:val="0"/>
          <w:numId w:val="16"/>
        </w:numPr>
        <w:rPr>
          <w:sz w:val="40"/>
          <w:szCs w:val="40"/>
        </w:rPr>
      </w:pPr>
      <w:r w:rsidRPr="00BF6732">
        <w:rPr>
          <w:b/>
          <w:bCs/>
          <w:sz w:val="40"/>
          <w:szCs w:val="40"/>
        </w:rPr>
        <w:t>Python</w:t>
      </w:r>
      <w:r w:rsidRPr="00BF6732">
        <w:rPr>
          <w:sz w:val="40"/>
          <w:szCs w:val="40"/>
        </w:rPr>
        <w:t>: Fetching weather data and handling logic.</w:t>
      </w:r>
    </w:p>
    <w:p w14:paraId="51AF20BC" w14:textId="77777777" w:rsidR="00BF6732" w:rsidRPr="00BF6732" w:rsidRDefault="00BF6732" w:rsidP="00BF6732">
      <w:pPr>
        <w:numPr>
          <w:ilvl w:val="0"/>
          <w:numId w:val="16"/>
        </w:numPr>
        <w:rPr>
          <w:sz w:val="40"/>
          <w:szCs w:val="40"/>
        </w:rPr>
      </w:pPr>
      <w:r w:rsidRPr="00BF6732">
        <w:rPr>
          <w:b/>
          <w:bCs/>
          <w:sz w:val="40"/>
          <w:szCs w:val="40"/>
        </w:rPr>
        <w:t>SQLite</w:t>
      </w:r>
      <w:r w:rsidRPr="00BF6732">
        <w:rPr>
          <w:sz w:val="40"/>
          <w:szCs w:val="40"/>
        </w:rPr>
        <w:t>: Storing user search history (optional).</w:t>
      </w:r>
    </w:p>
    <w:p w14:paraId="4687A2B0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We’ll start with simple goals:</w:t>
      </w:r>
    </w:p>
    <w:p w14:paraId="5C792456" w14:textId="77777777" w:rsidR="00BF6732" w:rsidRPr="00BF6732" w:rsidRDefault="00BF6732" w:rsidP="00BF6732">
      <w:pPr>
        <w:numPr>
          <w:ilvl w:val="0"/>
          <w:numId w:val="17"/>
        </w:numPr>
        <w:rPr>
          <w:sz w:val="40"/>
          <w:szCs w:val="40"/>
        </w:rPr>
      </w:pPr>
      <w:r w:rsidRPr="00BF6732">
        <w:rPr>
          <w:b/>
          <w:bCs/>
          <w:sz w:val="40"/>
          <w:szCs w:val="40"/>
        </w:rPr>
        <w:t>Create a basic webpage</w:t>
      </w:r>
      <w:r w:rsidRPr="00BF6732">
        <w:rPr>
          <w:sz w:val="40"/>
          <w:szCs w:val="40"/>
        </w:rPr>
        <w:t xml:space="preserve"> with HTML.</w:t>
      </w:r>
    </w:p>
    <w:p w14:paraId="2E73CE63" w14:textId="77777777" w:rsidR="00BF6732" w:rsidRPr="00BF6732" w:rsidRDefault="00BF6732" w:rsidP="00BF6732">
      <w:pPr>
        <w:numPr>
          <w:ilvl w:val="0"/>
          <w:numId w:val="17"/>
        </w:numPr>
        <w:rPr>
          <w:sz w:val="40"/>
          <w:szCs w:val="40"/>
        </w:rPr>
      </w:pPr>
      <w:r w:rsidRPr="00BF6732">
        <w:rPr>
          <w:b/>
          <w:bCs/>
          <w:sz w:val="40"/>
          <w:szCs w:val="40"/>
        </w:rPr>
        <w:t>Use Python</w:t>
      </w:r>
      <w:r w:rsidRPr="00BF6732">
        <w:rPr>
          <w:sz w:val="40"/>
          <w:szCs w:val="40"/>
        </w:rPr>
        <w:t xml:space="preserve"> to fetch real-time weather data from a free weather API.</w:t>
      </w:r>
    </w:p>
    <w:p w14:paraId="2BC168F5" w14:textId="77777777" w:rsidR="00BF6732" w:rsidRPr="00BF6732" w:rsidRDefault="00BF6732" w:rsidP="00BF6732">
      <w:pPr>
        <w:numPr>
          <w:ilvl w:val="0"/>
          <w:numId w:val="17"/>
        </w:numPr>
        <w:rPr>
          <w:sz w:val="40"/>
          <w:szCs w:val="40"/>
        </w:rPr>
      </w:pPr>
      <w:r w:rsidRPr="00BF6732">
        <w:rPr>
          <w:b/>
          <w:bCs/>
          <w:sz w:val="40"/>
          <w:szCs w:val="40"/>
        </w:rPr>
        <w:t>Connect the webpage to Python</w:t>
      </w:r>
      <w:r w:rsidRPr="00BF6732">
        <w:rPr>
          <w:sz w:val="40"/>
          <w:szCs w:val="40"/>
        </w:rPr>
        <w:t xml:space="preserve"> so users can enter a city name and see the weather forecast.</w:t>
      </w:r>
    </w:p>
    <w:p w14:paraId="0EB6AEEB" w14:textId="77777777" w:rsidR="00BF6732" w:rsidRDefault="00BF6732" w:rsidP="00BF6732">
      <w:pPr>
        <w:rPr>
          <w:b/>
          <w:bCs/>
          <w:sz w:val="40"/>
          <w:szCs w:val="40"/>
        </w:rPr>
      </w:pPr>
    </w:p>
    <w:p w14:paraId="55AEDC95" w14:textId="77777777" w:rsidR="00BF6732" w:rsidRDefault="00BF6732" w:rsidP="00BF6732">
      <w:pPr>
        <w:rPr>
          <w:b/>
          <w:bCs/>
          <w:sz w:val="40"/>
          <w:szCs w:val="40"/>
        </w:rPr>
      </w:pPr>
    </w:p>
    <w:p w14:paraId="3294AE4F" w14:textId="77777777" w:rsidR="00BF6732" w:rsidRDefault="00BF6732" w:rsidP="00BF6732">
      <w:pPr>
        <w:rPr>
          <w:b/>
          <w:bCs/>
          <w:sz w:val="40"/>
          <w:szCs w:val="40"/>
        </w:rPr>
      </w:pPr>
    </w:p>
    <w:p w14:paraId="35E4534D" w14:textId="30511B65" w:rsidR="00BF6732" w:rsidRPr="00BF6732" w:rsidRDefault="00BF6732" w:rsidP="00BF6732">
      <w:pPr>
        <w:rPr>
          <w:b/>
          <w:bCs/>
          <w:sz w:val="40"/>
          <w:szCs w:val="40"/>
        </w:rPr>
      </w:pPr>
      <w:r w:rsidRPr="00BF6732">
        <w:rPr>
          <w:b/>
          <w:bCs/>
          <w:sz w:val="40"/>
          <w:szCs w:val="40"/>
        </w:rPr>
        <w:lastRenderedPageBreak/>
        <w:t>Step 1: Setting Up Your Environment</w:t>
      </w:r>
    </w:p>
    <w:p w14:paraId="135C71B7" w14:textId="77777777" w:rsidR="00BF6732" w:rsidRPr="00BF6732" w:rsidRDefault="00BF6732" w:rsidP="00BF6732">
      <w:pPr>
        <w:rPr>
          <w:b/>
          <w:bCs/>
          <w:sz w:val="40"/>
          <w:szCs w:val="40"/>
        </w:rPr>
      </w:pPr>
      <w:r w:rsidRPr="00BF6732">
        <w:rPr>
          <w:b/>
          <w:bCs/>
          <w:sz w:val="40"/>
          <w:szCs w:val="40"/>
        </w:rPr>
        <w:t>Installing Python</w:t>
      </w:r>
    </w:p>
    <w:p w14:paraId="5C832A8F" w14:textId="77777777" w:rsidR="00BF6732" w:rsidRPr="00BF6732" w:rsidRDefault="00BF6732" w:rsidP="00BF6732">
      <w:pPr>
        <w:numPr>
          <w:ilvl w:val="0"/>
          <w:numId w:val="18"/>
        </w:numPr>
        <w:rPr>
          <w:sz w:val="40"/>
          <w:szCs w:val="40"/>
        </w:rPr>
      </w:pPr>
      <w:r w:rsidRPr="00BF6732">
        <w:rPr>
          <w:sz w:val="40"/>
          <w:szCs w:val="40"/>
        </w:rPr>
        <w:t xml:space="preserve">First, make sure you have </w:t>
      </w:r>
      <w:r w:rsidRPr="00BF6732">
        <w:rPr>
          <w:b/>
          <w:bCs/>
          <w:sz w:val="40"/>
          <w:szCs w:val="40"/>
        </w:rPr>
        <w:t>Python</w:t>
      </w:r>
      <w:r w:rsidRPr="00BF6732">
        <w:rPr>
          <w:sz w:val="40"/>
          <w:szCs w:val="40"/>
        </w:rPr>
        <w:t xml:space="preserve"> installed on your computer. You can download it from the official </w:t>
      </w:r>
      <w:hyperlink r:id="rId8" w:tgtFrame="_new" w:history="1">
        <w:r w:rsidRPr="00BF6732">
          <w:rPr>
            <w:rStyle w:val="Hyperlink"/>
            <w:sz w:val="40"/>
            <w:szCs w:val="40"/>
          </w:rPr>
          <w:t>Python website</w:t>
        </w:r>
      </w:hyperlink>
      <w:r w:rsidRPr="00BF6732">
        <w:rPr>
          <w:sz w:val="40"/>
          <w:szCs w:val="40"/>
        </w:rPr>
        <w:t>.</w:t>
      </w:r>
    </w:p>
    <w:p w14:paraId="2F0488D1" w14:textId="77777777" w:rsidR="00BF6732" w:rsidRPr="00BF6732" w:rsidRDefault="00BF6732" w:rsidP="00BF6732">
      <w:pPr>
        <w:rPr>
          <w:b/>
          <w:bCs/>
          <w:sz w:val="40"/>
          <w:szCs w:val="40"/>
        </w:rPr>
      </w:pPr>
      <w:r w:rsidRPr="00BF6732">
        <w:rPr>
          <w:b/>
          <w:bCs/>
          <w:sz w:val="40"/>
          <w:szCs w:val="40"/>
        </w:rPr>
        <w:t>Installing the Required Libraries</w:t>
      </w:r>
    </w:p>
    <w:p w14:paraId="5C017DBC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We’ll need a couple of Python libraries:</w:t>
      </w:r>
    </w:p>
    <w:p w14:paraId="40417DE6" w14:textId="77777777" w:rsidR="00BF6732" w:rsidRPr="00BF6732" w:rsidRDefault="00BF6732" w:rsidP="00BF6732">
      <w:pPr>
        <w:numPr>
          <w:ilvl w:val="0"/>
          <w:numId w:val="19"/>
        </w:numPr>
        <w:rPr>
          <w:sz w:val="40"/>
          <w:szCs w:val="40"/>
        </w:rPr>
      </w:pPr>
      <w:r w:rsidRPr="00BF6732">
        <w:rPr>
          <w:b/>
          <w:bCs/>
          <w:sz w:val="40"/>
          <w:szCs w:val="40"/>
        </w:rPr>
        <w:t>Requests</w:t>
      </w:r>
      <w:r w:rsidRPr="00BF6732">
        <w:rPr>
          <w:sz w:val="40"/>
          <w:szCs w:val="40"/>
        </w:rPr>
        <w:t>: To fetch weather data from the OpenWeatherMap API.</w:t>
      </w:r>
    </w:p>
    <w:p w14:paraId="2B87A9E9" w14:textId="77777777" w:rsidR="00BF6732" w:rsidRPr="00BF6732" w:rsidRDefault="00BF6732" w:rsidP="00BF6732">
      <w:pPr>
        <w:numPr>
          <w:ilvl w:val="0"/>
          <w:numId w:val="19"/>
        </w:numPr>
        <w:rPr>
          <w:sz w:val="40"/>
          <w:szCs w:val="40"/>
        </w:rPr>
      </w:pPr>
      <w:r w:rsidRPr="00BF6732">
        <w:rPr>
          <w:b/>
          <w:bCs/>
          <w:sz w:val="40"/>
          <w:szCs w:val="40"/>
        </w:rPr>
        <w:t>Flask</w:t>
      </w:r>
      <w:r w:rsidRPr="00BF6732">
        <w:rPr>
          <w:sz w:val="40"/>
          <w:szCs w:val="40"/>
        </w:rPr>
        <w:t>: To create a web server and handle the user input.</w:t>
      </w:r>
    </w:p>
    <w:p w14:paraId="0E8E22D1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Once Python is installed, open a terminal (or command prompt) and install these libraries:</w:t>
      </w:r>
    </w:p>
    <w:p w14:paraId="0B0908FB" w14:textId="77777777" w:rsidR="00BF6732" w:rsidRDefault="00BF6732" w:rsidP="00BF6732">
      <w:pPr>
        <w:rPr>
          <w:b/>
          <w:bCs/>
          <w:sz w:val="40"/>
          <w:szCs w:val="40"/>
        </w:rPr>
      </w:pPr>
      <w:r w:rsidRPr="00BF6732">
        <w:rPr>
          <w:b/>
          <w:bCs/>
          <w:sz w:val="40"/>
          <w:szCs w:val="40"/>
        </w:rPr>
        <w:t>pip install flask requests</w:t>
      </w:r>
    </w:p>
    <w:p w14:paraId="6A1E714B" w14:textId="77777777" w:rsidR="00BF6732" w:rsidRDefault="00BF6732" w:rsidP="00BF6732">
      <w:pPr>
        <w:rPr>
          <w:b/>
          <w:bCs/>
          <w:sz w:val="40"/>
          <w:szCs w:val="40"/>
        </w:rPr>
      </w:pPr>
    </w:p>
    <w:p w14:paraId="25AA16D3" w14:textId="77777777" w:rsidR="00BF6732" w:rsidRPr="00BF6732" w:rsidRDefault="00BF6732" w:rsidP="00BF6732">
      <w:pPr>
        <w:rPr>
          <w:b/>
          <w:bCs/>
          <w:sz w:val="40"/>
          <w:szCs w:val="40"/>
        </w:rPr>
      </w:pPr>
    </w:p>
    <w:p w14:paraId="1DC4AC4A" w14:textId="77777777" w:rsidR="00BF6732" w:rsidRDefault="00BF6732" w:rsidP="00BF6732">
      <w:pPr>
        <w:rPr>
          <w:b/>
          <w:bCs/>
          <w:sz w:val="40"/>
          <w:szCs w:val="40"/>
        </w:rPr>
      </w:pPr>
    </w:p>
    <w:p w14:paraId="2A706FBB" w14:textId="77777777" w:rsidR="00BF6732" w:rsidRDefault="00BF6732" w:rsidP="00BF6732">
      <w:pPr>
        <w:rPr>
          <w:b/>
          <w:bCs/>
          <w:sz w:val="40"/>
          <w:szCs w:val="40"/>
        </w:rPr>
      </w:pPr>
    </w:p>
    <w:p w14:paraId="74AA3117" w14:textId="48637446" w:rsidR="00BF6732" w:rsidRPr="00BF6732" w:rsidRDefault="00BF6732" w:rsidP="00BF6732">
      <w:pPr>
        <w:rPr>
          <w:b/>
          <w:bCs/>
          <w:sz w:val="40"/>
          <w:szCs w:val="40"/>
        </w:rPr>
      </w:pPr>
      <w:r w:rsidRPr="00BF6732">
        <w:rPr>
          <w:b/>
          <w:bCs/>
          <w:sz w:val="40"/>
          <w:szCs w:val="40"/>
        </w:rPr>
        <w:lastRenderedPageBreak/>
        <w:t>Step 2: Create the Project Folder</w:t>
      </w:r>
    </w:p>
    <w:p w14:paraId="402A2A21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Let’s set up a simple folder structure for the project:</w:t>
      </w:r>
    </w:p>
    <w:p w14:paraId="6E8A014A" w14:textId="77777777" w:rsidR="00BF6732" w:rsidRPr="00BF6732" w:rsidRDefault="00BF6732" w:rsidP="00BF6732">
      <w:pPr>
        <w:rPr>
          <w:b/>
          <w:bCs/>
          <w:sz w:val="40"/>
          <w:szCs w:val="40"/>
        </w:rPr>
      </w:pPr>
      <w:r w:rsidRPr="00BF6732">
        <w:rPr>
          <w:b/>
          <w:bCs/>
          <w:sz w:val="40"/>
          <w:szCs w:val="40"/>
        </w:rPr>
        <w:t>mkdir weather_app</w:t>
      </w:r>
    </w:p>
    <w:p w14:paraId="3F607030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b/>
          <w:bCs/>
          <w:sz w:val="40"/>
          <w:szCs w:val="40"/>
        </w:rPr>
        <w:t>cd weather_app</w:t>
      </w:r>
    </w:p>
    <w:p w14:paraId="71BCC876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Inside this folder, we’ll create:</w:t>
      </w:r>
    </w:p>
    <w:p w14:paraId="72634DB3" w14:textId="77777777" w:rsidR="00BF6732" w:rsidRPr="00BF6732" w:rsidRDefault="00BF6732" w:rsidP="00BF6732">
      <w:pPr>
        <w:numPr>
          <w:ilvl w:val="0"/>
          <w:numId w:val="20"/>
        </w:numPr>
        <w:rPr>
          <w:sz w:val="40"/>
          <w:szCs w:val="40"/>
        </w:rPr>
      </w:pPr>
      <w:r w:rsidRPr="00BF6732">
        <w:rPr>
          <w:b/>
          <w:bCs/>
          <w:sz w:val="40"/>
          <w:szCs w:val="40"/>
        </w:rPr>
        <w:t>Python script</w:t>
      </w:r>
      <w:r w:rsidRPr="00BF6732">
        <w:rPr>
          <w:sz w:val="40"/>
          <w:szCs w:val="40"/>
        </w:rPr>
        <w:t xml:space="preserve"> (app.py) to handle the logic.</w:t>
      </w:r>
    </w:p>
    <w:p w14:paraId="66A8CF86" w14:textId="77777777" w:rsidR="00BF6732" w:rsidRPr="00BF6732" w:rsidRDefault="00BF6732" w:rsidP="00BF6732">
      <w:pPr>
        <w:numPr>
          <w:ilvl w:val="0"/>
          <w:numId w:val="20"/>
        </w:numPr>
        <w:rPr>
          <w:sz w:val="40"/>
          <w:szCs w:val="40"/>
        </w:rPr>
      </w:pPr>
      <w:r w:rsidRPr="00BF6732">
        <w:rPr>
          <w:b/>
          <w:bCs/>
          <w:sz w:val="40"/>
          <w:szCs w:val="40"/>
        </w:rPr>
        <w:t>HTML file</w:t>
      </w:r>
      <w:r w:rsidRPr="00BF6732">
        <w:rPr>
          <w:sz w:val="40"/>
          <w:szCs w:val="40"/>
        </w:rPr>
        <w:t xml:space="preserve"> (index.html) to display the form and results.</w:t>
      </w:r>
    </w:p>
    <w:p w14:paraId="752E3F7D" w14:textId="77777777" w:rsidR="00BF6732" w:rsidRPr="00BF6732" w:rsidRDefault="00BF6732" w:rsidP="00BF6732">
      <w:pPr>
        <w:numPr>
          <w:ilvl w:val="0"/>
          <w:numId w:val="20"/>
        </w:numPr>
        <w:rPr>
          <w:sz w:val="40"/>
          <w:szCs w:val="40"/>
        </w:rPr>
      </w:pPr>
      <w:r w:rsidRPr="00BF6732">
        <w:rPr>
          <w:b/>
          <w:bCs/>
          <w:sz w:val="40"/>
          <w:szCs w:val="40"/>
        </w:rPr>
        <w:t>CSS file</w:t>
      </w:r>
      <w:r w:rsidRPr="00BF6732">
        <w:rPr>
          <w:sz w:val="40"/>
          <w:szCs w:val="40"/>
        </w:rPr>
        <w:t xml:space="preserve"> (style.css) for styling the webpage.</w:t>
      </w:r>
    </w:p>
    <w:p w14:paraId="2E4693E4" w14:textId="77777777" w:rsidR="00BF6732" w:rsidRDefault="00BF6732" w:rsidP="00BF6732">
      <w:pPr>
        <w:rPr>
          <w:b/>
          <w:bCs/>
          <w:sz w:val="40"/>
          <w:szCs w:val="40"/>
        </w:rPr>
      </w:pPr>
    </w:p>
    <w:p w14:paraId="0E202635" w14:textId="77777777" w:rsidR="00BF6732" w:rsidRDefault="00BF6732" w:rsidP="00BF6732">
      <w:pPr>
        <w:rPr>
          <w:b/>
          <w:bCs/>
          <w:sz w:val="40"/>
          <w:szCs w:val="40"/>
        </w:rPr>
      </w:pPr>
    </w:p>
    <w:p w14:paraId="31548A33" w14:textId="77777777" w:rsidR="00BF6732" w:rsidRDefault="00BF6732" w:rsidP="00BF6732">
      <w:pPr>
        <w:rPr>
          <w:b/>
          <w:bCs/>
          <w:sz w:val="40"/>
          <w:szCs w:val="40"/>
        </w:rPr>
      </w:pPr>
    </w:p>
    <w:p w14:paraId="14E55CF6" w14:textId="77777777" w:rsidR="00BF6732" w:rsidRDefault="00BF6732" w:rsidP="00BF6732">
      <w:pPr>
        <w:rPr>
          <w:b/>
          <w:bCs/>
          <w:sz w:val="40"/>
          <w:szCs w:val="40"/>
        </w:rPr>
      </w:pPr>
    </w:p>
    <w:p w14:paraId="374DCAA0" w14:textId="77777777" w:rsidR="00BF6732" w:rsidRDefault="00BF6732" w:rsidP="00BF6732">
      <w:pPr>
        <w:rPr>
          <w:b/>
          <w:bCs/>
          <w:sz w:val="40"/>
          <w:szCs w:val="40"/>
        </w:rPr>
      </w:pPr>
    </w:p>
    <w:p w14:paraId="7F36D51B" w14:textId="77777777" w:rsidR="00BF6732" w:rsidRDefault="00BF6732" w:rsidP="00BF6732">
      <w:pPr>
        <w:rPr>
          <w:b/>
          <w:bCs/>
          <w:sz w:val="40"/>
          <w:szCs w:val="40"/>
        </w:rPr>
      </w:pPr>
    </w:p>
    <w:p w14:paraId="3FD66387" w14:textId="77777777" w:rsidR="00BF6732" w:rsidRDefault="00BF6732" w:rsidP="00BF6732">
      <w:pPr>
        <w:rPr>
          <w:b/>
          <w:bCs/>
          <w:sz w:val="40"/>
          <w:szCs w:val="40"/>
        </w:rPr>
      </w:pPr>
    </w:p>
    <w:p w14:paraId="22003580" w14:textId="77777777" w:rsidR="00BF6732" w:rsidRDefault="00BF6732" w:rsidP="00BF6732">
      <w:pPr>
        <w:rPr>
          <w:b/>
          <w:bCs/>
          <w:sz w:val="40"/>
          <w:szCs w:val="40"/>
        </w:rPr>
      </w:pPr>
    </w:p>
    <w:p w14:paraId="0A468943" w14:textId="1EB507FD" w:rsidR="00BF6732" w:rsidRPr="00BF6732" w:rsidRDefault="00BF6732" w:rsidP="00BF6732">
      <w:pPr>
        <w:rPr>
          <w:b/>
          <w:bCs/>
          <w:sz w:val="40"/>
          <w:szCs w:val="40"/>
        </w:rPr>
      </w:pPr>
      <w:r w:rsidRPr="00BF6732">
        <w:rPr>
          <w:b/>
          <w:bCs/>
          <w:sz w:val="40"/>
          <w:szCs w:val="40"/>
        </w:rPr>
        <w:lastRenderedPageBreak/>
        <w:t>Step 3: Writing the Python Script</w:t>
      </w:r>
    </w:p>
    <w:p w14:paraId="4F0C83B7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This script will handle getting the weather data. We'll use the </w:t>
      </w:r>
      <w:r w:rsidRPr="00BF6732">
        <w:rPr>
          <w:b/>
          <w:bCs/>
          <w:sz w:val="40"/>
          <w:szCs w:val="40"/>
        </w:rPr>
        <w:t>OpenWeatherMap API</w:t>
      </w:r>
      <w:r w:rsidRPr="00BF6732">
        <w:rPr>
          <w:sz w:val="40"/>
          <w:szCs w:val="40"/>
        </w:rPr>
        <w:t xml:space="preserve"> for this. First, you’ll need an API key, which is free.</w:t>
      </w:r>
    </w:p>
    <w:p w14:paraId="2E25DC0C" w14:textId="77777777" w:rsidR="00BF6732" w:rsidRPr="00BF6732" w:rsidRDefault="00BF6732" w:rsidP="00BF6732">
      <w:pPr>
        <w:rPr>
          <w:b/>
          <w:bCs/>
          <w:sz w:val="40"/>
          <w:szCs w:val="40"/>
        </w:rPr>
      </w:pPr>
      <w:r w:rsidRPr="00BF6732">
        <w:rPr>
          <w:b/>
          <w:bCs/>
          <w:sz w:val="40"/>
          <w:szCs w:val="40"/>
        </w:rPr>
        <w:t>Get Your API Key:</w:t>
      </w:r>
    </w:p>
    <w:p w14:paraId="7D7786A8" w14:textId="77777777" w:rsidR="00BF6732" w:rsidRDefault="00BF6732" w:rsidP="00BF6732">
      <w:pPr>
        <w:numPr>
          <w:ilvl w:val="0"/>
          <w:numId w:val="21"/>
        </w:numPr>
        <w:rPr>
          <w:sz w:val="40"/>
          <w:szCs w:val="40"/>
        </w:rPr>
      </w:pPr>
      <w:r w:rsidRPr="00BF6732">
        <w:rPr>
          <w:sz w:val="40"/>
          <w:szCs w:val="40"/>
        </w:rPr>
        <w:t>Go to OpenWeatherMap and sign up.</w:t>
      </w:r>
    </w:p>
    <w:p w14:paraId="045E0CBD" w14:textId="73AA5414" w:rsidR="0071305E" w:rsidRPr="0071305E" w:rsidRDefault="009B6D3A" w:rsidP="0071305E">
      <w:pPr>
        <w:pStyle w:val="ListParagraph"/>
        <w:numPr>
          <w:ilvl w:val="0"/>
          <w:numId w:val="21"/>
        </w:numPr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Consolas" w:eastAsia="Times New Roman" w:hAnsi="Consolas" w:cs="Courier New"/>
          <w:color w:val="48484A"/>
          <w:sz w:val="20"/>
          <w:szCs w:val="20"/>
        </w:rPr>
      </w:pPr>
      <w:r>
        <w:rPr>
          <w:rFonts w:ascii="Consolas" w:eastAsia="Times New Roman" w:hAnsi="Consolas" w:cs="Courier New"/>
          <w:color w:val="48484A"/>
          <w:sz w:val="20"/>
          <w:szCs w:val="20"/>
        </w:rPr>
        <w:t>c</w:t>
      </w:r>
    </w:p>
    <w:p w14:paraId="726C3C15" w14:textId="77777777" w:rsidR="0071305E" w:rsidRPr="00BF6732" w:rsidRDefault="0071305E" w:rsidP="0071305E">
      <w:pPr>
        <w:ind w:left="720"/>
        <w:rPr>
          <w:sz w:val="40"/>
          <w:szCs w:val="40"/>
        </w:rPr>
      </w:pPr>
    </w:p>
    <w:p w14:paraId="6D75D41D" w14:textId="77777777" w:rsidR="00BF6732" w:rsidRPr="00BF6732" w:rsidRDefault="00BF6732" w:rsidP="00BF6732">
      <w:pPr>
        <w:numPr>
          <w:ilvl w:val="0"/>
          <w:numId w:val="21"/>
        </w:numPr>
        <w:rPr>
          <w:sz w:val="40"/>
          <w:szCs w:val="40"/>
        </w:rPr>
      </w:pPr>
      <w:r w:rsidRPr="00BF6732">
        <w:rPr>
          <w:sz w:val="40"/>
          <w:szCs w:val="40"/>
        </w:rPr>
        <w:t>After registering, you’ll get an API key.</w:t>
      </w:r>
    </w:p>
    <w:p w14:paraId="5C574AC1" w14:textId="77777777" w:rsidR="00BF6732" w:rsidRPr="00BF6732" w:rsidRDefault="00BF6732" w:rsidP="00BF6732">
      <w:pPr>
        <w:rPr>
          <w:b/>
          <w:bCs/>
          <w:sz w:val="40"/>
          <w:szCs w:val="40"/>
        </w:rPr>
      </w:pPr>
      <w:r w:rsidRPr="00BF6732">
        <w:rPr>
          <w:b/>
          <w:bCs/>
          <w:sz w:val="40"/>
          <w:szCs w:val="40"/>
        </w:rPr>
        <w:t>Python Script (app.py)</w:t>
      </w:r>
    </w:p>
    <w:p w14:paraId="1BDBAF73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Now, let's create the </w:t>
      </w:r>
      <w:r w:rsidRPr="00BF6732">
        <w:rPr>
          <w:b/>
          <w:bCs/>
          <w:sz w:val="40"/>
          <w:szCs w:val="40"/>
        </w:rPr>
        <w:t>app.py</w:t>
      </w:r>
      <w:r w:rsidRPr="00BF6732">
        <w:rPr>
          <w:sz w:val="40"/>
          <w:szCs w:val="40"/>
        </w:rPr>
        <w:t xml:space="preserve"> file in your project folder. This will:</w:t>
      </w:r>
    </w:p>
    <w:p w14:paraId="55E68061" w14:textId="77777777" w:rsidR="00BF6732" w:rsidRPr="00BF6732" w:rsidRDefault="00BF6732" w:rsidP="00BF6732">
      <w:pPr>
        <w:numPr>
          <w:ilvl w:val="0"/>
          <w:numId w:val="22"/>
        </w:numPr>
        <w:rPr>
          <w:sz w:val="40"/>
          <w:szCs w:val="40"/>
        </w:rPr>
      </w:pPr>
      <w:r w:rsidRPr="00BF6732">
        <w:rPr>
          <w:sz w:val="40"/>
          <w:szCs w:val="40"/>
        </w:rPr>
        <w:t>Accept the city name from the user.</w:t>
      </w:r>
    </w:p>
    <w:p w14:paraId="06D7EC86" w14:textId="77777777" w:rsidR="00BF6732" w:rsidRPr="00BF6732" w:rsidRDefault="00BF6732" w:rsidP="00BF6732">
      <w:pPr>
        <w:numPr>
          <w:ilvl w:val="0"/>
          <w:numId w:val="22"/>
        </w:numPr>
        <w:rPr>
          <w:sz w:val="40"/>
          <w:szCs w:val="40"/>
        </w:rPr>
      </w:pPr>
      <w:r w:rsidRPr="00BF6732">
        <w:rPr>
          <w:sz w:val="40"/>
          <w:szCs w:val="40"/>
        </w:rPr>
        <w:t>Fetch weather data from the API.</w:t>
      </w:r>
    </w:p>
    <w:p w14:paraId="249977A5" w14:textId="77777777" w:rsidR="00BF6732" w:rsidRPr="00BF6732" w:rsidRDefault="00BF6732" w:rsidP="00BF6732">
      <w:pPr>
        <w:numPr>
          <w:ilvl w:val="0"/>
          <w:numId w:val="22"/>
        </w:numPr>
        <w:rPr>
          <w:sz w:val="40"/>
          <w:szCs w:val="40"/>
        </w:rPr>
      </w:pPr>
      <w:r w:rsidRPr="00BF6732">
        <w:rPr>
          <w:sz w:val="40"/>
          <w:szCs w:val="40"/>
        </w:rPr>
        <w:t>Send that data back to the web page.</w:t>
      </w:r>
    </w:p>
    <w:p w14:paraId="18C4BC79" w14:textId="77777777" w:rsidR="00BF6732" w:rsidRDefault="00BF6732" w:rsidP="00BF6732">
      <w:pPr>
        <w:rPr>
          <w:sz w:val="40"/>
          <w:szCs w:val="40"/>
        </w:rPr>
      </w:pPr>
    </w:p>
    <w:p w14:paraId="0088561A" w14:textId="77777777" w:rsidR="00BF6732" w:rsidRDefault="00BF6732" w:rsidP="00BF6732">
      <w:pPr>
        <w:rPr>
          <w:sz w:val="40"/>
          <w:szCs w:val="40"/>
        </w:rPr>
      </w:pPr>
    </w:p>
    <w:p w14:paraId="2145C4F2" w14:textId="77777777" w:rsidR="00BF6732" w:rsidRDefault="00BF6732" w:rsidP="00BF6732">
      <w:pPr>
        <w:rPr>
          <w:sz w:val="40"/>
          <w:szCs w:val="40"/>
        </w:rPr>
      </w:pPr>
    </w:p>
    <w:p w14:paraId="22DD0575" w14:textId="77777777" w:rsidR="00BF6732" w:rsidRDefault="00BF6732" w:rsidP="00BF6732">
      <w:pPr>
        <w:rPr>
          <w:sz w:val="40"/>
          <w:szCs w:val="40"/>
        </w:rPr>
      </w:pPr>
    </w:p>
    <w:p w14:paraId="3B2DC3A4" w14:textId="77777777" w:rsidR="00BF6732" w:rsidRDefault="00BF6732" w:rsidP="00BF6732">
      <w:pPr>
        <w:rPr>
          <w:sz w:val="40"/>
          <w:szCs w:val="40"/>
        </w:rPr>
      </w:pPr>
    </w:p>
    <w:p w14:paraId="2E8FB9CD" w14:textId="0515F2A7" w:rsidR="00BF6732" w:rsidRPr="00BF6732" w:rsidRDefault="00BF6732" w:rsidP="00BF6732">
      <w:pPr>
        <w:rPr>
          <w:sz w:val="40"/>
          <w:szCs w:val="40"/>
          <w:u w:val="single"/>
        </w:rPr>
      </w:pPr>
      <w:r w:rsidRPr="00BF6732">
        <w:rPr>
          <w:sz w:val="40"/>
          <w:szCs w:val="40"/>
          <w:u w:val="single"/>
        </w:rPr>
        <w:t>P</w:t>
      </w:r>
      <w:r w:rsidRPr="00BF6732">
        <w:rPr>
          <w:sz w:val="40"/>
          <w:szCs w:val="40"/>
          <w:u w:val="single"/>
        </w:rPr>
        <w:t>ython</w:t>
      </w:r>
      <w:r w:rsidRPr="00BF6732">
        <w:rPr>
          <w:sz w:val="40"/>
          <w:szCs w:val="40"/>
          <w:u w:val="single"/>
        </w:rPr>
        <w:t xml:space="preserve"> code </w:t>
      </w:r>
    </w:p>
    <w:p w14:paraId="229BBE86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from flask import Flask, render_template, request</w:t>
      </w:r>
    </w:p>
    <w:p w14:paraId="4BE8CCBB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import requests</w:t>
      </w:r>
    </w:p>
    <w:p w14:paraId="3D0308A9" w14:textId="77777777" w:rsidR="00BF6732" w:rsidRPr="00BF6732" w:rsidRDefault="00BF6732" w:rsidP="00BF6732">
      <w:pPr>
        <w:rPr>
          <w:sz w:val="40"/>
          <w:szCs w:val="40"/>
        </w:rPr>
      </w:pPr>
    </w:p>
    <w:p w14:paraId="3870165C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app = Flask(__name__)</w:t>
      </w:r>
    </w:p>
    <w:p w14:paraId="3F168E87" w14:textId="77777777" w:rsidR="00BF6732" w:rsidRPr="00BF6732" w:rsidRDefault="00BF6732" w:rsidP="00BF6732">
      <w:pPr>
        <w:rPr>
          <w:sz w:val="40"/>
          <w:szCs w:val="40"/>
        </w:rPr>
      </w:pPr>
    </w:p>
    <w:p w14:paraId="5F66B957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# Replace 'your_api_key' with your actual OpenWeatherMap API key</w:t>
      </w:r>
    </w:p>
    <w:p w14:paraId="02E138D1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API_KEY = 'your_api_key'</w:t>
      </w:r>
    </w:p>
    <w:p w14:paraId="154D6738" w14:textId="77777777" w:rsidR="00BF6732" w:rsidRPr="00BF6732" w:rsidRDefault="00BF6732" w:rsidP="00BF6732">
      <w:pPr>
        <w:rPr>
          <w:sz w:val="40"/>
          <w:szCs w:val="40"/>
        </w:rPr>
      </w:pPr>
    </w:p>
    <w:p w14:paraId="557D9926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# Route for the homepage</w:t>
      </w:r>
    </w:p>
    <w:p w14:paraId="4E69346D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@app.route('/')</w:t>
      </w:r>
    </w:p>
    <w:p w14:paraId="350D0979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def index():</w:t>
      </w:r>
    </w:p>
    <w:p w14:paraId="5031328F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return render_template('index.html')</w:t>
      </w:r>
    </w:p>
    <w:p w14:paraId="0A6D7C5B" w14:textId="77777777" w:rsidR="00BF6732" w:rsidRPr="00BF6732" w:rsidRDefault="00BF6732" w:rsidP="00BF6732">
      <w:pPr>
        <w:rPr>
          <w:sz w:val="40"/>
          <w:szCs w:val="40"/>
        </w:rPr>
      </w:pPr>
    </w:p>
    <w:p w14:paraId="254871D2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lastRenderedPageBreak/>
        <w:t># Route to handle the form submission and get the weather</w:t>
      </w:r>
    </w:p>
    <w:p w14:paraId="6743590F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@app.route('/weather', methods=['POST'])</w:t>
      </w:r>
    </w:p>
    <w:p w14:paraId="1DBC7123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def get_weather():</w:t>
      </w:r>
    </w:p>
    <w:p w14:paraId="614D19A3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city = request.form['city']  # Get the city from the form input</w:t>
      </w:r>
    </w:p>
    <w:p w14:paraId="65DD7ED2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weather = fetch_weather_data(city)</w:t>
      </w:r>
    </w:p>
    <w:p w14:paraId="7D571ABF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</w:t>
      </w:r>
    </w:p>
    <w:p w14:paraId="11AA1723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if weather:</w:t>
      </w:r>
    </w:p>
    <w:p w14:paraId="45465608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    return render_template('result.html', weather=weather)</w:t>
      </w:r>
    </w:p>
    <w:p w14:paraId="365F5337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else:</w:t>
      </w:r>
    </w:p>
    <w:p w14:paraId="02082473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    return render_template('index.html', error="City not found!")</w:t>
      </w:r>
    </w:p>
    <w:p w14:paraId="0D6AFD7D" w14:textId="77777777" w:rsidR="00BF6732" w:rsidRPr="00BF6732" w:rsidRDefault="00BF6732" w:rsidP="00BF6732">
      <w:pPr>
        <w:rPr>
          <w:sz w:val="40"/>
          <w:szCs w:val="40"/>
        </w:rPr>
      </w:pPr>
    </w:p>
    <w:p w14:paraId="5C8B503E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def fetch_weather_data(city):</w:t>
      </w:r>
    </w:p>
    <w:p w14:paraId="67925554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# OpenWeatherMap API URL</w:t>
      </w:r>
    </w:p>
    <w:p w14:paraId="73E06C8D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lastRenderedPageBreak/>
        <w:t xml:space="preserve">    url = f"http://api.openweathermap.org/data/2.5/weather?q={city}&amp;appid={API_KEY}&amp;units=metric"</w:t>
      </w:r>
    </w:p>
    <w:p w14:paraId="03B152CA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response = requests.get(url)</w:t>
      </w:r>
    </w:p>
    <w:p w14:paraId="44C1C2B5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</w:t>
      </w:r>
    </w:p>
    <w:p w14:paraId="585783DA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if response.status_code == 200:</w:t>
      </w:r>
    </w:p>
    <w:p w14:paraId="306A23D4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    data = response.json()</w:t>
      </w:r>
    </w:p>
    <w:p w14:paraId="72ED497D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    return {</w:t>
      </w:r>
    </w:p>
    <w:p w14:paraId="14293992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        'city': data['name'],</w:t>
      </w:r>
    </w:p>
    <w:p w14:paraId="0C9264F1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        'temperature': data['main']['temp'],</w:t>
      </w:r>
    </w:p>
    <w:p w14:paraId="67372F4A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        'description': data['weather'][0]['description'],</w:t>
      </w:r>
    </w:p>
    <w:p w14:paraId="4B1E1D7F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        'humidity': data['main']['humidity'],</w:t>
      </w:r>
    </w:p>
    <w:p w14:paraId="5D5E7564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        'wind_speed': data['wind']['speed']</w:t>
      </w:r>
    </w:p>
    <w:p w14:paraId="0BCA5885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    }</w:t>
      </w:r>
    </w:p>
    <w:p w14:paraId="6CB29BF6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else:</w:t>
      </w:r>
    </w:p>
    <w:p w14:paraId="1B162EAC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    return None</w:t>
      </w:r>
    </w:p>
    <w:p w14:paraId="3D092B2A" w14:textId="77777777" w:rsidR="00BF6732" w:rsidRPr="00BF6732" w:rsidRDefault="00BF6732" w:rsidP="00BF6732">
      <w:pPr>
        <w:rPr>
          <w:sz w:val="40"/>
          <w:szCs w:val="40"/>
        </w:rPr>
      </w:pPr>
    </w:p>
    <w:p w14:paraId="23C9CA51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lastRenderedPageBreak/>
        <w:t>if __name__ == '__main__':</w:t>
      </w:r>
    </w:p>
    <w:p w14:paraId="0F635A06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app.run(debug=True)</w:t>
      </w:r>
    </w:p>
    <w:p w14:paraId="50567BFA" w14:textId="77777777" w:rsidR="00BF6732" w:rsidRDefault="00BF6732" w:rsidP="00BF6732">
      <w:pPr>
        <w:rPr>
          <w:b/>
          <w:bCs/>
          <w:sz w:val="40"/>
          <w:szCs w:val="40"/>
        </w:rPr>
      </w:pPr>
    </w:p>
    <w:p w14:paraId="71814E6D" w14:textId="20DF001C" w:rsidR="00BF6732" w:rsidRPr="00BF6732" w:rsidRDefault="00BF6732" w:rsidP="00BF6732">
      <w:pPr>
        <w:rPr>
          <w:b/>
          <w:bCs/>
          <w:sz w:val="40"/>
          <w:szCs w:val="40"/>
        </w:rPr>
      </w:pPr>
      <w:r w:rsidRPr="00BF6732">
        <w:rPr>
          <w:b/>
          <w:bCs/>
          <w:sz w:val="40"/>
          <w:szCs w:val="40"/>
        </w:rPr>
        <w:t>Step 4: Create the HTML and CSS Files</w:t>
      </w:r>
    </w:p>
    <w:p w14:paraId="08AA98EC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We need a basic webpage where users can enter the city name. Let’s create that now.</w:t>
      </w:r>
    </w:p>
    <w:p w14:paraId="13B949D0" w14:textId="77777777" w:rsidR="00BF6732" w:rsidRPr="00BF6732" w:rsidRDefault="00BF6732" w:rsidP="00BF6732">
      <w:pPr>
        <w:rPr>
          <w:b/>
          <w:bCs/>
          <w:sz w:val="40"/>
          <w:szCs w:val="40"/>
        </w:rPr>
      </w:pPr>
      <w:r w:rsidRPr="00BF6732">
        <w:rPr>
          <w:b/>
          <w:bCs/>
          <w:sz w:val="40"/>
          <w:szCs w:val="40"/>
        </w:rPr>
        <w:t>HTML Form (templates/index.html)</w:t>
      </w:r>
    </w:p>
    <w:p w14:paraId="46516D41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This will display a simple form for the user to input a city name.</w:t>
      </w:r>
    </w:p>
    <w:p w14:paraId="73E25B46" w14:textId="3FD7EF64" w:rsidR="00BF6732" w:rsidRPr="00BF6732" w:rsidRDefault="0031629D" w:rsidP="00BF6732">
      <w:pPr>
        <w:rPr>
          <w:b/>
          <w:bCs/>
          <w:sz w:val="40"/>
          <w:szCs w:val="40"/>
          <w:u w:val="single"/>
        </w:rPr>
      </w:pPr>
      <w:r w:rsidRPr="0031629D">
        <w:rPr>
          <w:b/>
          <w:bCs/>
          <w:sz w:val="40"/>
          <w:szCs w:val="40"/>
          <w:u w:val="single"/>
        </w:rPr>
        <w:t>H</w:t>
      </w:r>
      <w:r w:rsidR="00BF6732" w:rsidRPr="00BF6732">
        <w:rPr>
          <w:b/>
          <w:bCs/>
          <w:sz w:val="40"/>
          <w:szCs w:val="40"/>
          <w:u w:val="single"/>
        </w:rPr>
        <w:t>tml</w:t>
      </w:r>
      <w:r w:rsidRPr="0031629D">
        <w:rPr>
          <w:b/>
          <w:bCs/>
          <w:sz w:val="40"/>
          <w:szCs w:val="40"/>
          <w:u w:val="single"/>
        </w:rPr>
        <w:t xml:space="preserve"> </w:t>
      </w:r>
      <w:r w:rsidR="00BF6732" w:rsidRPr="00BF6732">
        <w:rPr>
          <w:b/>
          <w:bCs/>
          <w:sz w:val="40"/>
          <w:szCs w:val="40"/>
          <w:u w:val="single"/>
        </w:rPr>
        <w:t>code</w:t>
      </w:r>
    </w:p>
    <w:p w14:paraId="4DD488BC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&lt;!</w:t>
      </w:r>
      <w:r w:rsidRPr="00BF6732">
        <w:rPr>
          <w:sz w:val="40"/>
          <w:szCs w:val="40"/>
          <w:u w:val="single"/>
        </w:rPr>
        <w:t>DOCTYPE</w:t>
      </w:r>
      <w:r w:rsidRPr="00BF6732">
        <w:rPr>
          <w:sz w:val="40"/>
          <w:szCs w:val="40"/>
        </w:rPr>
        <w:t xml:space="preserve"> html&gt;</w:t>
      </w:r>
    </w:p>
    <w:p w14:paraId="6D8E7B52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&lt;html lang="en"&gt;</w:t>
      </w:r>
    </w:p>
    <w:p w14:paraId="0E1DEFA1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&lt;head&gt;</w:t>
      </w:r>
    </w:p>
    <w:p w14:paraId="2D7EAA43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&lt;meta charset="UTF-8"&gt;</w:t>
      </w:r>
    </w:p>
    <w:p w14:paraId="6F569DB6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&lt;meta name="viewport" content="width=device-width, initial-scale=1.0"&gt;</w:t>
      </w:r>
    </w:p>
    <w:p w14:paraId="68ED32FF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&lt;title&gt;Weather Forecast&lt;/title&gt;</w:t>
      </w:r>
    </w:p>
    <w:p w14:paraId="6ECA3F6B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&lt;link rel="stylesheet" href="/static/style.css"&gt;</w:t>
      </w:r>
    </w:p>
    <w:p w14:paraId="5FEFE374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lastRenderedPageBreak/>
        <w:t>&lt;/head&gt;</w:t>
      </w:r>
    </w:p>
    <w:p w14:paraId="10F5D573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&lt;body&gt;</w:t>
      </w:r>
    </w:p>
    <w:p w14:paraId="420A5D5E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&lt;div class="container"&gt;</w:t>
      </w:r>
    </w:p>
    <w:p w14:paraId="22ACA8A8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    &lt;h1&gt;Weather Forecast&lt;/h1&gt;</w:t>
      </w:r>
    </w:p>
    <w:p w14:paraId="54CEEFC6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    &lt;form action="/weather" method="POST"&gt;</w:t>
      </w:r>
    </w:p>
    <w:p w14:paraId="21D1685B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        &lt;input type="text" name="city" placeholder="Enter city name" required&gt;</w:t>
      </w:r>
    </w:p>
    <w:p w14:paraId="799D3456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        &lt;button type="submit"&gt;Get Weather&lt;/button&gt;</w:t>
      </w:r>
    </w:p>
    <w:p w14:paraId="1EEDB9CF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    &lt;/form&gt;</w:t>
      </w:r>
    </w:p>
    <w:p w14:paraId="20FE09B3" w14:textId="77777777" w:rsidR="00BF6732" w:rsidRPr="00BF6732" w:rsidRDefault="00BF6732" w:rsidP="00BF6732">
      <w:pPr>
        <w:rPr>
          <w:sz w:val="40"/>
          <w:szCs w:val="40"/>
        </w:rPr>
      </w:pPr>
    </w:p>
    <w:p w14:paraId="4CC6E727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    {% if error %}</w:t>
      </w:r>
    </w:p>
    <w:p w14:paraId="059E95D1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    &lt;p class="error"&gt;{{ error }}&lt;/p&gt;</w:t>
      </w:r>
    </w:p>
    <w:p w14:paraId="2FE633D1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    {% endif %}</w:t>
      </w:r>
    </w:p>
    <w:p w14:paraId="2D5E97F1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&lt;/div&gt;</w:t>
      </w:r>
    </w:p>
    <w:p w14:paraId="20F7C92D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&lt;/body&gt;</w:t>
      </w:r>
    </w:p>
    <w:p w14:paraId="5CED87E8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&lt;/html&gt;</w:t>
      </w:r>
    </w:p>
    <w:p w14:paraId="6A59231E" w14:textId="77777777" w:rsidR="00BF6732" w:rsidRDefault="00BF6732" w:rsidP="00BF6732">
      <w:pPr>
        <w:rPr>
          <w:b/>
          <w:bCs/>
          <w:sz w:val="40"/>
          <w:szCs w:val="40"/>
        </w:rPr>
      </w:pPr>
    </w:p>
    <w:p w14:paraId="6FD251E6" w14:textId="77777777" w:rsidR="00BF6732" w:rsidRDefault="00BF6732" w:rsidP="00BF6732">
      <w:pPr>
        <w:rPr>
          <w:b/>
          <w:bCs/>
          <w:sz w:val="40"/>
          <w:szCs w:val="40"/>
        </w:rPr>
      </w:pPr>
    </w:p>
    <w:p w14:paraId="04FE5AE3" w14:textId="77777777" w:rsidR="00BF6732" w:rsidRDefault="00BF6732" w:rsidP="00BF6732">
      <w:pPr>
        <w:rPr>
          <w:b/>
          <w:bCs/>
          <w:sz w:val="40"/>
          <w:szCs w:val="40"/>
        </w:rPr>
      </w:pPr>
    </w:p>
    <w:p w14:paraId="1F83B0D7" w14:textId="729CD0AC" w:rsidR="00BF6732" w:rsidRPr="00BF6732" w:rsidRDefault="00BF6732" w:rsidP="00BF6732">
      <w:pPr>
        <w:rPr>
          <w:b/>
          <w:bCs/>
          <w:sz w:val="40"/>
          <w:szCs w:val="40"/>
        </w:rPr>
      </w:pPr>
      <w:r w:rsidRPr="00BF6732">
        <w:rPr>
          <w:b/>
          <w:bCs/>
          <w:sz w:val="40"/>
          <w:szCs w:val="40"/>
        </w:rPr>
        <w:t>Display the Result (templates/result.html)</w:t>
      </w:r>
    </w:p>
    <w:p w14:paraId="1A23EE9E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This page will show the weather data after the user submits the city name.</w:t>
      </w:r>
    </w:p>
    <w:p w14:paraId="6F85D3F3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html</w:t>
      </w:r>
    </w:p>
    <w:p w14:paraId="19F38117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&lt;!DOCTYPE html&gt;</w:t>
      </w:r>
    </w:p>
    <w:p w14:paraId="2DAC1604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&lt;html lang="en"&gt;</w:t>
      </w:r>
    </w:p>
    <w:p w14:paraId="3DD555F2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&lt;head&gt;</w:t>
      </w:r>
    </w:p>
    <w:p w14:paraId="3C4EEB1F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&lt;meta charset="UTF-8"&gt;</w:t>
      </w:r>
    </w:p>
    <w:p w14:paraId="3A9EE5AB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&lt;meta name="viewport" content="width=device-width, initial-scale=1.0"&gt;</w:t>
      </w:r>
    </w:p>
    <w:p w14:paraId="7CDDB00D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&lt;title&gt;Weather Result&lt;/title&gt;</w:t>
      </w:r>
    </w:p>
    <w:p w14:paraId="5FB7E83E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&lt;link rel="stylesheet" href="/static/style.css"&gt;</w:t>
      </w:r>
    </w:p>
    <w:p w14:paraId="2D5586BD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&lt;/head&gt;</w:t>
      </w:r>
    </w:p>
    <w:p w14:paraId="451ECFEF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&lt;body&gt;</w:t>
      </w:r>
    </w:p>
    <w:p w14:paraId="4A1BE468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&lt;div class="container"&gt;</w:t>
      </w:r>
    </w:p>
    <w:p w14:paraId="2B1648CB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    &lt;h1&gt;Weather in {{ weather['city'] }}&lt;/h1&gt;</w:t>
      </w:r>
    </w:p>
    <w:p w14:paraId="10F35383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lastRenderedPageBreak/>
        <w:t xml:space="preserve">        &lt;p&gt;Temperature: {{ weather['temperature'] }}°C&lt;/p&gt;</w:t>
      </w:r>
    </w:p>
    <w:p w14:paraId="61D7922B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    &lt;p&gt;Condition: {{ weather['description'] }}&lt;/p&gt;</w:t>
      </w:r>
    </w:p>
    <w:p w14:paraId="260F63B3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    &lt;p&gt;Humidity: {{ weather['humidity'] }}%&lt;/p&gt;</w:t>
      </w:r>
    </w:p>
    <w:p w14:paraId="377088F8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    &lt;p&gt;Wind Speed: {{ weather['wind_speed'] }} m/s&lt;/p&gt;</w:t>
      </w:r>
    </w:p>
    <w:p w14:paraId="73435BBF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    &lt;a href="/"&gt;Search another city&lt;/a&gt;</w:t>
      </w:r>
    </w:p>
    <w:p w14:paraId="7A239D6D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&lt;/div&gt;</w:t>
      </w:r>
    </w:p>
    <w:p w14:paraId="435B664B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&lt;/body&gt;</w:t>
      </w:r>
    </w:p>
    <w:p w14:paraId="2470234A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&lt;/html&gt;</w:t>
      </w:r>
    </w:p>
    <w:p w14:paraId="444096CF" w14:textId="77777777" w:rsidR="00BF6732" w:rsidRDefault="00BF6732" w:rsidP="00BF6732">
      <w:pPr>
        <w:rPr>
          <w:b/>
          <w:bCs/>
          <w:sz w:val="40"/>
          <w:szCs w:val="40"/>
        </w:rPr>
      </w:pPr>
    </w:p>
    <w:p w14:paraId="2D555141" w14:textId="77777777" w:rsidR="00BF6732" w:rsidRDefault="00BF6732" w:rsidP="00BF6732">
      <w:pPr>
        <w:rPr>
          <w:b/>
          <w:bCs/>
          <w:sz w:val="40"/>
          <w:szCs w:val="40"/>
        </w:rPr>
      </w:pPr>
    </w:p>
    <w:p w14:paraId="4D78CAFD" w14:textId="77777777" w:rsidR="00BF6732" w:rsidRDefault="00BF6732" w:rsidP="00BF6732">
      <w:pPr>
        <w:rPr>
          <w:b/>
          <w:bCs/>
          <w:sz w:val="40"/>
          <w:szCs w:val="40"/>
        </w:rPr>
      </w:pPr>
    </w:p>
    <w:p w14:paraId="3DB5BAB7" w14:textId="77777777" w:rsidR="00BF6732" w:rsidRDefault="00BF6732" w:rsidP="00BF6732">
      <w:pPr>
        <w:rPr>
          <w:b/>
          <w:bCs/>
          <w:sz w:val="40"/>
          <w:szCs w:val="40"/>
        </w:rPr>
      </w:pPr>
    </w:p>
    <w:p w14:paraId="54D52DD8" w14:textId="77777777" w:rsidR="00BF6732" w:rsidRDefault="00BF6732" w:rsidP="00BF6732">
      <w:pPr>
        <w:rPr>
          <w:b/>
          <w:bCs/>
          <w:sz w:val="40"/>
          <w:szCs w:val="40"/>
        </w:rPr>
      </w:pPr>
    </w:p>
    <w:p w14:paraId="40E55B94" w14:textId="77777777" w:rsidR="00BF6732" w:rsidRDefault="00BF6732" w:rsidP="00BF6732">
      <w:pPr>
        <w:rPr>
          <w:b/>
          <w:bCs/>
          <w:sz w:val="40"/>
          <w:szCs w:val="40"/>
        </w:rPr>
      </w:pPr>
    </w:p>
    <w:p w14:paraId="7D0691C4" w14:textId="114C8DB7" w:rsidR="00BF6732" w:rsidRPr="00BF6732" w:rsidRDefault="00BF6732" w:rsidP="00BF6732">
      <w:pPr>
        <w:rPr>
          <w:b/>
          <w:bCs/>
          <w:sz w:val="40"/>
          <w:szCs w:val="40"/>
        </w:rPr>
      </w:pPr>
      <w:r w:rsidRPr="00BF6732">
        <w:rPr>
          <w:b/>
          <w:bCs/>
          <w:sz w:val="40"/>
          <w:szCs w:val="40"/>
        </w:rPr>
        <w:lastRenderedPageBreak/>
        <w:t>CSS Styling (static/style.css)</w:t>
      </w:r>
    </w:p>
    <w:p w14:paraId="0012FBC7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Let’s add some basic styling. Create a style.css file inside the static folder.</w:t>
      </w:r>
    </w:p>
    <w:p w14:paraId="7351A03C" w14:textId="66485470" w:rsidR="00BF6732" w:rsidRPr="00BF6732" w:rsidRDefault="00BF6732" w:rsidP="00BF6732">
      <w:pPr>
        <w:rPr>
          <w:b/>
          <w:bCs/>
          <w:sz w:val="40"/>
          <w:szCs w:val="40"/>
          <w:u w:val="single"/>
        </w:rPr>
      </w:pPr>
      <w:r w:rsidRPr="00BF6732">
        <w:rPr>
          <w:b/>
          <w:bCs/>
          <w:sz w:val="40"/>
          <w:szCs w:val="40"/>
          <w:u w:val="single"/>
        </w:rPr>
        <w:t>C</w:t>
      </w:r>
      <w:r w:rsidRPr="00BF6732">
        <w:rPr>
          <w:b/>
          <w:bCs/>
          <w:sz w:val="40"/>
          <w:szCs w:val="40"/>
          <w:u w:val="single"/>
        </w:rPr>
        <w:t>ss</w:t>
      </w:r>
      <w:r w:rsidRPr="00BF6732">
        <w:rPr>
          <w:b/>
          <w:bCs/>
          <w:sz w:val="40"/>
          <w:szCs w:val="40"/>
          <w:u w:val="single"/>
        </w:rPr>
        <w:t xml:space="preserve"> code</w:t>
      </w:r>
    </w:p>
    <w:p w14:paraId="640EA44B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body {</w:t>
      </w:r>
    </w:p>
    <w:p w14:paraId="20C1BC19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font-family: Arial, sans-serif;</w:t>
      </w:r>
    </w:p>
    <w:p w14:paraId="4359BF4F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background-color: #f0f0f0;</w:t>
      </w:r>
    </w:p>
    <w:p w14:paraId="650D0453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text-align: center;</w:t>
      </w:r>
    </w:p>
    <w:p w14:paraId="3F6BE10F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margin: 0;</w:t>
      </w:r>
    </w:p>
    <w:p w14:paraId="28A5CE6C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padding: 0;</w:t>
      </w:r>
    </w:p>
    <w:p w14:paraId="47930075" w14:textId="27BC4569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}</w:t>
      </w:r>
    </w:p>
    <w:p w14:paraId="6D8555C1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.container {</w:t>
      </w:r>
    </w:p>
    <w:p w14:paraId="2F37B15E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margin-top: 50px;</w:t>
      </w:r>
    </w:p>
    <w:p w14:paraId="069C3E7D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}</w:t>
      </w:r>
    </w:p>
    <w:p w14:paraId="7D85450D" w14:textId="77777777" w:rsid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input[type="text"] {</w:t>
      </w:r>
    </w:p>
    <w:p w14:paraId="695D5898" w14:textId="5E40F85F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padding: 10px;</w:t>
      </w:r>
    </w:p>
    <w:p w14:paraId="3D1CB7A1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width: 250px;</w:t>
      </w:r>
    </w:p>
    <w:p w14:paraId="2BB2900B" w14:textId="5D79E112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lastRenderedPageBreak/>
        <w:t>}</w:t>
      </w:r>
    </w:p>
    <w:p w14:paraId="7C4CC39E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button {</w:t>
      </w:r>
    </w:p>
    <w:p w14:paraId="27F98B7F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padding: 10px;</w:t>
      </w:r>
    </w:p>
    <w:p w14:paraId="2B694DCC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background-color: #28a745;</w:t>
      </w:r>
    </w:p>
    <w:p w14:paraId="01DA499B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color: white;</w:t>
      </w:r>
    </w:p>
    <w:p w14:paraId="2E465F28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border: none;</w:t>
      </w:r>
    </w:p>
    <w:p w14:paraId="5CBD3C93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cursor: pointer;</w:t>
      </w:r>
    </w:p>
    <w:p w14:paraId="723DE4B2" w14:textId="5E9D8EBD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}</w:t>
      </w:r>
    </w:p>
    <w:p w14:paraId="4B7B758D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button:hover {</w:t>
      </w:r>
    </w:p>
    <w:p w14:paraId="5A5989D9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background-color: #218838;</w:t>
      </w:r>
    </w:p>
    <w:p w14:paraId="298140BE" w14:textId="77777777" w:rsid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}</w:t>
      </w:r>
    </w:p>
    <w:p w14:paraId="62E2CD38" w14:textId="131BB87D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.error {</w:t>
      </w:r>
    </w:p>
    <w:p w14:paraId="31E7D3A8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color: red;</w:t>
      </w:r>
    </w:p>
    <w:p w14:paraId="25AFA69B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 xml:space="preserve">    margin-top: 20px;</w:t>
      </w:r>
    </w:p>
    <w:p w14:paraId="5E97423A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}</w:t>
      </w:r>
    </w:p>
    <w:p w14:paraId="5B79F3A1" w14:textId="77777777" w:rsidR="00BF6732" w:rsidRDefault="00BF6732" w:rsidP="00BF6732">
      <w:pPr>
        <w:rPr>
          <w:b/>
          <w:bCs/>
          <w:sz w:val="40"/>
          <w:szCs w:val="40"/>
        </w:rPr>
      </w:pPr>
    </w:p>
    <w:p w14:paraId="219F0D94" w14:textId="77777777" w:rsidR="00BF6732" w:rsidRDefault="00BF6732" w:rsidP="00BF6732">
      <w:pPr>
        <w:rPr>
          <w:b/>
          <w:bCs/>
          <w:sz w:val="40"/>
          <w:szCs w:val="40"/>
        </w:rPr>
      </w:pPr>
    </w:p>
    <w:p w14:paraId="6BD49491" w14:textId="55E25384" w:rsidR="00BF6732" w:rsidRPr="00BF6732" w:rsidRDefault="00BF6732" w:rsidP="00BF6732">
      <w:pPr>
        <w:rPr>
          <w:b/>
          <w:bCs/>
          <w:sz w:val="40"/>
          <w:szCs w:val="40"/>
        </w:rPr>
      </w:pPr>
      <w:r w:rsidRPr="00BF6732">
        <w:rPr>
          <w:b/>
          <w:bCs/>
          <w:sz w:val="40"/>
          <w:szCs w:val="40"/>
        </w:rPr>
        <w:lastRenderedPageBreak/>
        <w:t>Step 5: Run the Application</w:t>
      </w:r>
    </w:p>
    <w:p w14:paraId="55547549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Now, we’ll run the app. In your terminal, go to the weather_app folder and type:</w:t>
      </w:r>
    </w:p>
    <w:p w14:paraId="6B84CDEE" w14:textId="77777777" w:rsidR="00BF6732" w:rsidRPr="00BF6732" w:rsidRDefault="00BF6732" w:rsidP="00BF6732">
      <w:pPr>
        <w:rPr>
          <w:b/>
          <w:bCs/>
          <w:sz w:val="40"/>
          <w:szCs w:val="40"/>
        </w:rPr>
      </w:pPr>
      <w:r w:rsidRPr="00BF6732">
        <w:rPr>
          <w:b/>
          <w:bCs/>
          <w:sz w:val="40"/>
          <w:szCs w:val="40"/>
        </w:rPr>
        <w:t>python app.py</w:t>
      </w:r>
    </w:p>
    <w:p w14:paraId="60DD0C5C" w14:textId="77777777" w:rsidR="00BF6732" w:rsidRPr="00BF6732" w:rsidRDefault="00BF6732" w:rsidP="00BF6732">
      <w:pPr>
        <w:rPr>
          <w:sz w:val="40"/>
          <w:szCs w:val="40"/>
        </w:rPr>
      </w:pPr>
      <w:r w:rsidRPr="00BF6732">
        <w:rPr>
          <w:sz w:val="40"/>
          <w:szCs w:val="40"/>
        </w:rPr>
        <w:t>Open a browser and go to http://127.0.0.1:5000/. You should see the form, and when you submit a city name, it will display the weather information.</w:t>
      </w:r>
    </w:p>
    <w:p w14:paraId="1B300AA7" w14:textId="77777777" w:rsidR="00BF6732" w:rsidRPr="00BF6732" w:rsidRDefault="00BF6732" w:rsidP="00BF6732">
      <w:pPr>
        <w:rPr>
          <w:b/>
          <w:bCs/>
          <w:sz w:val="40"/>
          <w:szCs w:val="40"/>
        </w:rPr>
      </w:pPr>
      <w:r w:rsidRPr="00BF6732">
        <w:rPr>
          <w:b/>
          <w:bCs/>
          <w:sz w:val="40"/>
          <w:szCs w:val="40"/>
        </w:rPr>
        <w:t>Next Steps</w:t>
      </w:r>
    </w:p>
    <w:p w14:paraId="1D156B5B" w14:textId="77777777" w:rsidR="00BF6732" w:rsidRPr="00BF6732" w:rsidRDefault="00BF6732" w:rsidP="00BF6732">
      <w:pPr>
        <w:numPr>
          <w:ilvl w:val="0"/>
          <w:numId w:val="23"/>
        </w:numPr>
        <w:rPr>
          <w:sz w:val="40"/>
          <w:szCs w:val="40"/>
        </w:rPr>
      </w:pPr>
      <w:r w:rsidRPr="00BF6732">
        <w:rPr>
          <w:b/>
          <w:bCs/>
          <w:sz w:val="40"/>
          <w:szCs w:val="40"/>
        </w:rPr>
        <w:t>Deployment</w:t>
      </w:r>
      <w:r w:rsidRPr="00BF6732">
        <w:rPr>
          <w:sz w:val="40"/>
          <w:szCs w:val="40"/>
        </w:rPr>
        <w:t>: Once you're happy with the app, we can deploy it online using free platforms like Heroku.</w:t>
      </w:r>
    </w:p>
    <w:p w14:paraId="59C44EDC" w14:textId="77777777" w:rsidR="00BF6732" w:rsidRPr="00BF6732" w:rsidRDefault="00BF6732" w:rsidP="00BF6732">
      <w:pPr>
        <w:numPr>
          <w:ilvl w:val="0"/>
          <w:numId w:val="23"/>
        </w:numPr>
        <w:rPr>
          <w:sz w:val="40"/>
          <w:szCs w:val="40"/>
        </w:rPr>
      </w:pPr>
      <w:r w:rsidRPr="00BF6732">
        <w:rPr>
          <w:b/>
          <w:bCs/>
          <w:sz w:val="40"/>
          <w:szCs w:val="40"/>
        </w:rPr>
        <w:t>Error Handling</w:t>
      </w:r>
      <w:r w:rsidRPr="00BF6732">
        <w:rPr>
          <w:sz w:val="40"/>
          <w:szCs w:val="40"/>
        </w:rPr>
        <w:t>: Add some more error handling for invalid city names or network issues.</w:t>
      </w:r>
    </w:p>
    <w:p w14:paraId="5CFD4CCF" w14:textId="0B3D3AA5" w:rsidR="00000000" w:rsidRDefault="00000000"/>
    <w:sectPr w:rsidR="002C74C0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313AA" w14:textId="77777777" w:rsidR="00A86038" w:rsidRDefault="00A86038" w:rsidP="00C6554A">
      <w:pPr>
        <w:spacing w:before="0" w:after="0" w:line="240" w:lineRule="auto"/>
      </w:pPr>
      <w:r>
        <w:separator/>
      </w:r>
    </w:p>
  </w:endnote>
  <w:endnote w:type="continuationSeparator" w:id="0">
    <w:p w14:paraId="764CF07A" w14:textId="77777777" w:rsidR="00A86038" w:rsidRDefault="00A8603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707FD" w14:textId="77777777" w:rsidR="000000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21778" w14:textId="77777777" w:rsidR="00A86038" w:rsidRDefault="00A8603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670EF61" w14:textId="77777777" w:rsidR="00A86038" w:rsidRDefault="00A8603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3D1690E"/>
    <w:multiLevelType w:val="multilevel"/>
    <w:tmpl w:val="3A84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C079D2"/>
    <w:multiLevelType w:val="multilevel"/>
    <w:tmpl w:val="983A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353615"/>
    <w:multiLevelType w:val="multilevel"/>
    <w:tmpl w:val="0FA8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D54E40"/>
    <w:multiLevelType w:val="multilevel"/>
    <w:tmpl w:val="768E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5C7767"/>
    <w:multiLevelType w:val="multilevel"/>
    <w:tmpl w:val="E3C8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7E1BAD"/>
    <w:multiLevelType w:val="multilevel"/>
    <w:tmpl w:val="DFE6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4B3BAB"/>
    <w:multiLevelType w:val="multilevel"/>
    <w:tmpl w:val="B5CC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3E5EBC"/>
    <w:multiLevelType w:val="multilevel"/>
    <w:tmpl w:val="5F2A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103591">
    <w:abstractNumId w:val="9"/>
  </w:num>
  <w:num w:numId="2" w16cid:durableId="1924219413">
    <w:abstractNumId w:val="8"/>
  </w:num>
  <w:num w:numId="3" w16cid:durableId="38894322">
    <w:abstractNumId w:val="8"/>
  </w:num>
  <w:num w:numId="4" w16cid:durableId="34935901">
    <w:abstractNumId w:val="9"/>
  </w:num>
  <w:num w:numId="5" w16cid:durableId="262613853">
    <w:abstractNumId w:val="16"/>
  </w:num>
  <w:num w:numId="6" w16cid:durableId="1032726616">
    <w:abstractNumId w:val="10"/>
  </w:num>
  <w:num w:numId="7" w16cid:durableId="2035689819">
    <w:abstractNumId w:val="11"/>
  </w:num>
  <w:num w:numId="8" w16cid:durableId="1334797598">
    <w:abstractNumId w:val="7"/>
  </w:num>
  <w:num w:numId="9" w16cid:durableId="2103065682">
    <w:abstractNumId w:val="6"/>
  </w:num>
  <w:num w:numId="10" w16cid:durableId="1679193311">
    <w:abstractNumId w:val="5"/>
  </w:num>
  <w:num w:numId="11" w16cid:durableId="2131047520">
    <w:abstractNumId w:val="4"/>
  </w:num>
  <w:num w:numId="12" w16cid:durableId="1107427736">
    <w:abstractNumId w:val="3"/>
  </w:num>
  <w:num w:numId="13" w16cid:durableId="1377966106">
    <w:abstractNumId w:val="2"/>
  </w:num>
  <w:num w:numId="14" w16cid:durableId="1185170284">
    <w:abstractNumId w:val="1"/>
  </w:num>
  <w:num w:numId="15" w16cid:durableId="462230831">
    <w:abstractNumId w:val="0"/>
  </w:num>
  <w:num w:numId="16" w16cid:durableId="892038835">
    <w:abstractNumId w:val="20"/>
  </w:num>
  <w:num w:numId="17" w16cid:durableId="1526945416">
    <w:abstractNumId w:val="12"/>
  </w:num>
  <w:num w:numId="18" w16cid:durableId="63068495">
    <w:abstractNumId w:val="19"/>
  </w:num>
  <w:num w:numId="19" w16cid:durableId="1540967124">
    <w:abstractNumId w:val="18"/>
  </w:num>
  <w:num w:numId="20" w16cid:durableId="1543861109">
    <w:abstractNumId w:val="17"/>
  </w:num>
  <w:num w:numId="21" w16cid:durableId="582375350">
    <w:abstractNumId w:val="14"/>
  </w:num>
  <w:num w:numId="22" w16cid:durableId="655494211">
    <w:abstractNumId w:val="15"/>
  </w:num>
  <w:num w:numId="23" w16cid:durableId="20251324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32"/>
    <w:rsid w:val="000345E9"/>
    <w:rsid w:val="002554CD"/>
    <w:rsid w:val="00293B83"/>
    <w:rsid w:val="002B4294"/>
    <w:rsid w:val="0031629D"/>
    <w:rsid w:val="00333D0D"/>
    <w:rsid w:val="004C049F"/>
    <w:rsid w:val="005000E2"/>
    <w:rsid w:val="006A3CE7"/>
    <w:rsid w:val="0071305E"/>
    <w:rsid w:val="00940C88"/>
    <w:rsid w:val="009B6D3A"/>
    <w:rsid w:val="00A86038"/>
    <w:rsid w:val="00B657B1"/>
    <w:rsid w:val="00BF6732"/>
    <w:rsid w:val="00C6554A"/>
    <w:rsid w:val="00CF1B17"/>
    <w:rsid w:val="00D6421B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28B1A"/>
  <w15:chartTrackingRefBased/>
  <w15:docId w15:val="{8CD2DD52-3B27-4274-B419-6EDF15B8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BF67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713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1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5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sum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1592</TotalTime>
  <Pages>15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kusuma</dc:creator>
  <cp:keywords/>
  <dc:description/>
  <cp:lastModifiedBy>sneha kusuma</cp:lastModifiedBy>
  <cp:revision>7</cp:revision>
  <dcterms:created xsi:type="dcterms:W3CDTF">2024-09-18T17:18:00Z</dcterms:created>
  <dcterms:modified xsi:type="dcterms:W3CDTF">2024-09-19T19:51:00Z</dcterms:modified>
</cp:coreProperties>
</file>